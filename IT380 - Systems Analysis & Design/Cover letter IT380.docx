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BA692" w14:textId="77777777" w:rsidR="00A27383" w:rsidRDefault="00DE1F79" w:rsidP="00965D17">
      <w:pPr>
        <w:pStyle w:val="Title"/>
      </w:pPr>
      <w:r>
        <w:t>Matthew W. Young</w:t>
      </w:r>
    </w:p>
    <w:p w14:paraId="6E01E7C2" w14:textId="0A4E950C" w:rsidR="00965D17" w:rsidRDefault="00F04D93" w:rsidP="00965D17">
      <w:r>
        <w:t>1600 County Road 35 West</w:t>
      </w:r>
      <w:r w:rsidR="00DE1F79">
        <w:t xml:space="preserve">, </w:t>
      </w:r>
      <w:r>
        <w:t>Buffalo</w:t>
      </w:r>
      <w:r w:rsidR="00DE1F79">
        <w:t>, MN 5</w:t>
      </w:r>
      <w:r>
        <w:t>5313</w:t>
      </w:r>
      <w:r w:rsidR="00965D17">
        <w:t> | </w:t>
      </w:r>
      <w:r w:rsidR="00DE1F79">
        <w:t>(763)-568-3024</w:t>
      </w:r>
      <w:r w:rsidR="00965D17">
        <w:t> | </w:t>
      </w:r>
      <w:r w:rsidR="00DE1F79">
        <w:t>matthewwyoungmn@gmail.com</w:t>
      </w:r>
    </w:p>
    <w:p w14:paraId="5A24EA92" w14:textId="67F7259C" w:rsidR="0076387D" w:rsidRDefault="00C74EE9" w:rsidP="00475C95">
      <w:pPr>
        <w:pStyle w:val="Date"/>
      </w:pPr>
      <w:r>
        <w:t>2</w:t>
      </w:r>
      <w:r w:rsidR="00DE1F79">
        <w:t>/</w:t>
      </w:r>
      <w:r>
        <w:t>11</w:t>
      </w:r>
      <w:r w:rsidR="00DE1F79">
        <w:t>/2</w:t>
      </w:r>
      <w:r w:rsidR="007F7BB3">
        <w:t>01</w:t>
      </w:r>
      <w:r w:rsidR="00F04D93">
        <w:t>9</w:t>
      </w:r>
    </w:p>
    <w:p w14:paraId="5BAB21A3" w14:textId="77777777" w:rsidR="00C74EE9" w:rsidRPr="00C74EE9" w:rsidRDefault="00C74EE9" w:rsidP="00C74EE9">
      <w:pPr>
        <w:pStyle w:val="Address"/>
      </w:pPr>
      <w:r>
        <w:t>ZL Technologies</w:t>
      </w:r>
    </w:p>
    <w:p w14:paraId="0F6ACAAF" w14:textId="7BCC30B6" w:rsidR="00C74EE9" w:rsidRPr="00C74EE9" w:rsidRDefault="00C74EE9" w:rsidP="00C74EE9">
      <w:pPr>
        <w:pStyle w:val="Address"/>
      </w:pPr>
      <w:r>
        <w:t>860 N McCarthy Blvd</w:t>
      </w:r>
    </w:p>
    <w:p w14:paraId="0FA7318E" w14:textId="54C67A67" w:rsidR="00C74EE9" w:rsidRPr="00C74EE9" w:rsidRDefault="00DE1F79" w:rsidP="00C74EE9">
      <w:pPr>
        <w:pStyle w:val="Address"/>
      </w:pPr>
      <w:r>
        <w:t>M</w:t>
      </w:r>
      <w:r w:rsidR="00C74EE9">
        <w:t>ilpitas</w:t>
      </w:r>
      <w:r>
        <w:t xml:space="preserve">, </w:t>
      </w:r>
      <w:r w:rsidR="00AC2522">
        <w:t>CA</w:t>
      </w:r>
      <w:r>
        <w:t xml:space="preserve"> </w:t>
      </w:r>
      <w:r w:rsidR="00AC2522">
        <w:t>95035</w:t>
      </w:r>
    </w:p>
    <w:p w14:paraId="747C3C4A" w14:textId="77777777" w:rsidR="00965D17" w:rsidRDefault="00475C95" w:rsidP="00965D17">
      <w:pPr>
        <w:pStyle w:val="Salutation"/>
      </w:pPr>
      <w:r>
        <w:t>To Whom it May Concern</w:t>
      </w:r>
      <w:r w:rsidR="00965D17">
        <w:t>:</w:t>
      </w:r>
    </w:p>
    <w:p w14:paraId="5D21E4A8" w14:textId="6DBE329F" w:rsidR="00DE1F79" w:rsidRDefault="00475C95" w:rsidP="00475C95">
      <w:r>
        <w:tab/>
        <w:t xml:space="preserve">I am writing to apply for the recently advertised </w:t>
      </w:r>
      <w:r w:rsidR="00AC2522">
        <w:t xml:space="preserve">Systems Analyst </w:t>
      </w:r>
      <w:bookmarkStart w:id="0" w:name="_GoBack"/>
      <w:bookmarkEnd w:id="0"/>
      <w:r>
        <w:t xml:space="preserve">position. As an applicant for the position, </w:t>
      </w:r>
      <w:r w:rsidR="009A2473">
        <w:t xml:space="preserve">I have a passion for technology, </w:t>
      </w:r>
      <w:proofErr w:type="gramStart"/>
      <w:r w:rsidR="009A2473">
        <w:t>am able to</w:t>
      </w:r>
      <w:proofErr w:type="gramEnd"/>
      <w:r w:rsidR="009A2473">
        <w:t xml:space="preserve"> understand and communicate technical information in English, and desire to work as a part of a team and help my team succeed. </w:t>
      </w:r>
      <w:r w:rsidR="007F7BB3">
        <w:t xml:space="preserve">I have taken courses in Python, Java, Access, and </w:t>
      </w:r>
      <w:r w:rsidR="00F04D93">
        <w:t xml:space="preserve">Microsoft </w:t>
      </w:r>
      <w:r w:rsidR="007F7BB3">
        <w:t xml:space="preserve">SQL. </w:t>
      </w:r>
      <w:r w:rsidR="009A2473">
        <w:t xml:space="preserve">I am quick to learn and adjust to new projects and situations, and thusly I believe that I can excel in this position through those skills and my past experiences working in a team on work-based projects. As </w:t>
      </w:r>
      <w:r w:rsidR="007F7BB3">
        <w:t>expected,</w:t>
      </w:r>
      <w:r w:rsidR="009A2473">
        <w:t xml:space="preserve"> I have also sent in my resume, and look forward to hearing from you in the future.</w:t>
      </w:r>
      <w:r w:rsidR="00C74EE9">
        <w:t xml:space="preserve"> I can be contacted using the above email address anytime and the above phone number Monday-Thursday after 5:00pm</w:t>
      </w:r>
    </w:p>
    <w:p w14:paraId="784DF1F2" w14:textId="77777777" w:rsidR="00965D17" w:rsidRDefault="0027298B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2E84D896EDDE46EABBBDFE8DEB6A987C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EA534E25E8054E49BBA3EE4C4C9CA1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6147C6D9" w14:textId="77777777" w:rsidR="00302A2C" w:rsidRPr="00302A2C" w:rsidRDefault="00DE1F79" w:rsidP="00302A2C">
          <w:pPr>
            <w:pStyle w:val="Signature"/>
          </w:pPr>
          <w:r>
            <w:t>Matthew Young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4233C" w14:textId="77777777" w:rsidR="0027298B" w:rsidRDefault="0027298B">
      <w:pPr>
        <w:spacing w:after="0"/>
      </w:pPr>
      <w:r>
        <w:separator/>
      </w:r>
    </w:p>
  </w:endnote>
  <w:endnote w:type="continuationSeparator" w:id="0">
    <w:p w14:paraId="0C077472" w14:textId="77777777" w:rsidR="0027298B" w:rsidRDefault="00272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8EEFE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14255F" w14:textId="77777777" w:rsidR="0027298B" w:rsidRDefault="0027298B">
      <w:pPr>
        <w:spacing w:after="0"/>
      </w:pPr>
      <w:r>
        <w:separator/>
      </w:r>
    </w:p>
  </w:footnote>
  <w:footnote w:type="continuationSeparator" w:id="0">
    <w:p w14:paraId="1F86B361" w14:textId="77777777" w:rsidR="0027298B" w:rsidRDefault="0027298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F79"/>
    <w:rsid w:val="00096172"/>
    <w:rsid w:val="000D5AB1"/>
    <w:rsid w:val="00193D62"/>
    <w:rsid w:val="002045EB"/>
    <w:rsid w:val="0027298B"/>
    <w:rsid w:val="00293B83"/>
    <w:rsid w:val="00302A2C"/>
    <w:rsid w:val="00381669"/>
    <w:rsid w:val="00475C95"/>
    <w:rsid w:val="0052105A"/>
    <w:rsid w:val="00551CBA"/>
    <w:rsid w:val="005A484D"/>
    <w:rsid w:val="005D3E15"/>
    <w:rsid w:val="00673C35"/>
    <w:rsid w:val="006A3CE7"/>
    <w:rsid w:val="006D5819"/>
    <w:rsid w:val="0076387D"/>
    <w:rsid w:val="007F7BB3"/>
    <w:rsid w:val="008F15C5"/>
    <w:rsid w:val="00965D17"/>
    <w:rsid w:val="009A2473"/>
    <w:rsid w:val="009B4AB0"/>
    <w:rsid w:val="00A27383"/>
    <w:rsid w:val="00A736B0"/>
    <w:rsid w:val="00AC2522"/>
    <w:rsid w:val="00C74EE9"/>
    <w:rsid w:val="00C83E3C"/>
    <w:rsid w:val="00D02A74"/>
    <w:rsid w:val="00D905F1"/>
    <w:rsid w:val="00DE1F79"/>
    <w:rsid w:val="00DF56DD"/>
    <w:rsid w:val="00F0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66FE4"/>
  <w15:chartTrackingRefBased/>
  <w15:docId w15:val="{C7C90937-3370-4AF4-BE74-DD656A52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hew%20Young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84D896EDDE46EABBBDFE8DEB6A9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2F53AF-8B52-476C-97F5-DCED686A4311}"/>
      </w:docPartPr>
      <w:docPartBody>
        <w:p w:rsidR="00D84174" w:rsidRDefault="00C24EB5">
          <w:pPr>
            <w:pStyle w:val="2E84D896EDDE46EABBBDFE8DEB6A987C"/>
          </w:pPr>
          <w:r>
            <w:t>Sincerely</w:t>
          </w:r>
        </w:p>
      </w:docPartBody>
    </w:docPart>
    <w:docPart>
      <w:docPartPr>
        <w:name w:val="EA534E25E8054E49BBA3EE4C4C9CA1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5E3861-C249-40F2-83F3-13B703D3891F}"/>
      </w:docPartPr>
      <w:docPartBody>
        <w:p w:rsidR="00D84174" w:rsidRDefault="00C24EB5">
          <w:pPr>
            <w:pStyle w:val="EA534E25E8054E49BBA3EE4C4C9CA1F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EB5"/>
    <w:rsid w:val="00092BFD"/>
    <w:rsid w:val="000A6053"/>
    <w:rsid w:val="009E1A81"/>
    <w:rsid w:val="00C0217F"/>
    <w:rsid w:val="00C24EB5"/>
    <w:rsid w:val="00D8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3171C730A24D5E93EEDB02C88373AC">
    <w:name w:val="4E3171C730A24D5E93EEDB02C88373AC"/>
  </w:style>
  <w:style w:type="paragraph" w:customStyle="1" w:styleId="68D3C98B4BE541ECB80E3BBC23F066DB">
    <w:name w:val="68D3C98B4BE541ECB80E3BBC23F066DB"/>
  </w:style>
  <w:style w:type="paragraph" w:customStyle="1" w:styleId="EC22ECE30DE24D8C8F48F10AE6032799">
    <w:name w:val="EC22ECE30DE24D8C8F48F10AE6032799"/>
  </w:style>
  <w:style w:type="paragraph" w:customStyle="1" w:styleId="EC6B3B93E1A649D1B7D6C4981322699A">
    <w:name w:val="EC6B3B93E1A649D1B7D6C4981322699A"/>
  </w:style>
  <w:style w:type="paragraph" w:customStyle="1" w:styleId="1EFA3BDD3F7B4CCB957F857C10BB0912">
    <w:name w:val="1EFA3BDD3F7B4CCB957F857C10BB0912"/>
  </w:style>
  <w:style w:type="paragraph" w:customStyle="1" w:styleId="3424943DD8CB43178D8A9F2F69243BE6">
    <w:name w:val="3424943DD8CB43178D8A9F2F69243BE6"/>
  </w:style>
  <w:style w:type="paragraph" w:customStyle="1" w:styleId="C3A76C731A224945AD7B64BA1BA195E3">
    <w:name w:val="C3A76C731A224945AD7B64BA1BA195E3"/>
  </w:style>
  <w:style w:type="paragraph" w:customStyle="1" w:styleId="8190C37BFC0E4086A56EE08175011441">
    <w:name w:val="8190C37BFC0E4086A56EE08175011441"/>
  </w:style>
  <w:style w:type="paragraph" w:customStyle="1" w:styleId="E4F20FCBDCFA4DFEB091783DC3FF77FA">
    <w:name w:val="E4F20FCBDCFA4DFEB091783DC3FF77FA"/>
  </w:style>
  <w:style w:type="paragraph" w:customStyle="1" w:styleId="4662651803264C8C92C61F46B5A32283">
    <w:name w:val="4662651803264C8C92C61F46B5A32283"/>
  </w:style>
  <w:style w:type="paragraph" w:customStyle="1" w:styleId="13A195E184F446B5BF8B84A1488F7364">
    <w:name w:val="13A195E184F446B5BF8B84A1488F7364"/>
  </w:style>
  <w:style w:type="paragraph" w:customStyle="1" w:styleId="2E84D896EDDE46EABBBDFE8DEB6A987C">
    <w:name w:val="2E84D896EDDE46EABBBDFE8DEB6A987C"/>
  </w:style>
  <w:style w:type="paragraph" w:customStyle="1" w:styleId="EA534E25E8054E49BBA3EE4C4C9CA1FB">
    <w:name w:val="EA534E25E8054E49BBA3EE4C4C9CA1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apply@fun.com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Matthew Young</dc:creator>
  <cp:keywords/>
  <dc:description/>
  <cp:lastModifiedBy>Matthew Young</cp:lastModifiedBy>
  <cp:revision>2</cp:revision>
  <dcterms:created xsi:type="dcterms:W3CDTF">2019-02-11T15:07:00Z</dcterms:created>
  <dcterms:modified xsi:type="dcterms:W3CDTF">2019-02-11T15:07:00Z</dcterms:modified>
</cp:coreProperties>
</file>