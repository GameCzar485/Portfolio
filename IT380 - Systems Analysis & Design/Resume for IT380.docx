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81DA" w14:textId="77777777" w:rsidR="00816216" w:rsidRDefault="00001708" w:rsidP="00141A4C">
      <w:pPr>
        <w:pStyle w:val="Title"/>
      </w:pPr>
      <w:r>
        <w:t xml:space="preserve">Matthew </w:t>
      </w:r>
      <w:r w:rsidR="00821EB3">
        <w:t xml:space="preserve">W. </w:t>
      </w:r>
      <w:r>
        <w:t>Young</w:t>
      </w:r>
    </w:p>
    <w:p w14:paraId="246E4BA2" w14:textId="5A04E877" w:rsidR="00141A4C" w:rsidRDefault="0001775A" w:rsidP="00141A4C">
      <w:r>
        <w:t>1600 County Road 35 West, Buffalo, MN, 55313</w:t>
      </w:r>
      <w:r w:rsidR="00141A4C">
        <w:t>| </w:t>
      </w:r>
      <w:r w:rsidR="00001708">
        <w:t>(763)-568-3024</w:t>
      </w:r>
      <w:r w:rsidR="00141A4C">
        <w:t> | </w:t>
      </w:r>
      <w:r w:rsidR="001E2919">
        <w:t>matthewwyoungmn@gmail.com</w:t>
      </w:r>
    </w:p>
    <w:p w14:paraId="36584B9C" w14:textId="77777777" w:rsidR="006270A9" w:rsidRDefault="00001708" w:rsidP="00141A4C">
      <w:pPr>
        <w:pStyle w:val="Heading1"/>
      </w:pPr>
      <w:r>
        <w:t>Professional Summary</w:t>
      </w:r>
    </w:p>
    <w:p w14:paraId="74597DA1" w14:textId="47DD4E7D" w:rsidR="00001708" w:rsidRDefault="00001708">
      <w:r>
        <w:t>Detail oriented, well-organized, and conscientious with accuracy and meeting deadlines. Focused on completing goals and responding to everything in a timely manner.</w:t>
      </w:r>
      <w:r w:rsidR="008D21C0">
        <w:t xml:space="preserve"> Ex</w:t>
      </w:r>
      <w:r w:rsidR="00B20C38">
        <w:t xml:space="preserve">perienced in collaborating with </w:t>
      </w:r>
      <w:r w:rsidR="008D21C0">
        <w:t>large and small groups</w:t>
      </w:r>
      <w:r w:rsidR="00B20C38">
        <w:t xml:space="preserve">, as well as working </w:t>
      </w:r>
      <w:r w:rsidR="001E2919">
        <w:t>independently</w:t>
      </w:r>
      <w:r w:rsidR="008D21C0">
        <w:t xml:space="preserve"> in order to reach goals and deadlines.</w:t>
      </w:r>
      <w:r>
        <w:t xml:space="preserve"> Hard working, reliable, and a quick learner.</w:t>
      </w:r>
    </w:p>
    <w:p w14:paraId="28358127" w14:textId="77777777" w:rsidR="00A06D32" w:rsidRDefault="00A06D32" w:rsidP="00A06D32">
      <w:pPr>
        <w:pStyle w:val="Heading1"/>
      </w:pPr>
      <w:r w:rsidRPr="00A06D32">
        <w:t>Skills</w:t>
      </w:r>
    </w:p>
    <w:p w14:paraId="2A7047F6" w14:textId="0A86FD98" w:rsidR="008D21C0" w:rsidRDefault="008D21C0" w:rsidP="008D21C0">
      <w:pPr>
        <w:pStyle w:val="ListParagraph"/>
        <w:numPr>
          <w:ilvl w:val="0"/>
          <w:numId w:val="25"/>
        </w:numPr>
      </w:pPr>
      <w:r>
        <w:t>Microsoft Access and Office Suites</w:t>
      </w:r>
    </w:p>
    <w:p w14:paraId="6EE94670" w14:textId="7B87F934" w:rsidR="008D21C0" w:rsidRDefault="00821EB3" w:rsidP="008D21C0">
      <w:pPr>
        <w:pStyle w:val="ListParagraph"/>
        <w:numPr>
          <w:ilvl w:val="0"/>
          <w:numId w:val="25"/>
        </w:numPr>
      </w:pPr>
      <w:r>
        <w:t>Problem Solving</w:t>
      </w:r>
    </w:p>
    <w:p w14:paraId="31F8E6D5" w14:textId="77777777" w:rsidR="00821EB3" w:rsidRDefault="00821EB3" w:rsidP="00A06D32">
      <w:pPr>
        <w:pStyle w:val="ListParagraph"/>
        <w:numPr>
          <w:ilvl w:val="0"/>
          <w:numId w:val="25"/>
        </w:numPr>
      </w:pPr>
      <w:r>
        <w:t>Team Player</w:t>
      </w:r>
    </w:p>
    <w:p w14:paraId="34BC5758" w14:textId="77777777" w:rsidR="00821EB3" w:rsidRDefault="00821EB3" w:rsidP="00A06D32">
      <w:pPr>
        <w:pStyle w:val="ListParagraph"/>
        <w:numPr>
          <w:ilvl w:val="0"/>
          <w:numId w:val="25"/>
        </w:numPr>
      </w:pPr>
      <w:r>
        <w:t>Flexible</w:t>
      </w:r>
    </w:p>
    <w:p w14:paraId="386F8CE8" w14:textId="77777777" w:rsidR="00821EB3" w:rsidRPr="00A06D32" w:rsidRDefault="00821EB3" w:rsidP="00A06D32">
      <w:pPr>
        <w:pStyle w:val="ListParagraph"/>
        <w:numPr>
          <w:ilvl w:val="0"/>
          <w:numId w:val="25"/>
        </w:numPr>
      </w:pPr>
      <w:r>
        <w:t>Ethical Approach</w:t>
      </w:r>
    </w:p>
    <w:sdt>
      <w:sdtPr>
        <w:alias w:val="Education:"/>
        <w:tag w:val="Education:"/>
        <w:id w:val="807127995"/>
        <w:placeholder>
          <w:docPart w:val="137F2564287F45BBBBD7971BD807B84F"/>
        </w:placeholder>
        <w:temporary/>
        <w:showingPlcHdr/>
        <w15:appearance w15:val="hidden"/>
      </w:sdtPr>
      <w:sdtEndPr/>
      <w:sdtContent>
        <w:p w14:paraId="2A7D7421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29DCD348" w14:textId="77777777" w:rsidR="006270A9" w:rsidRDefault="006C3B56">
      <w:pPr>
        <w:pStyle w:val="Heading2"/>
      </w:pPr>
      <w:r>
        <w:t>BACHELOR’S</w:t>
      </w:r>
      <w:r w:rsidR="0001775A">
        <w:t xml:space="preserve"> Degree</w:t>
      </w:r>
      <w:r w:rsidR="009D5933">
        <w:t> | </w:t>
      </w:r>
      <w:r w:rsidR="00821EB3">
        <w:t>In progress</w:t>
      </w:r>
      <w:r w:rsidR="009D5933">
        <w:t> | </w:t>
      </w:r>
      <w:r w:rsidR="0001775A">
        <w:t>Minnesota State University Mankato</w:t>
      </w:r>
    </w:p>
    <w:p w14:paraId="17A23AF7" w14:textId="77777777" w:rsidR="006270A9" w:rsidRDefault="009D5933" w:rsidP="006C3B56">
      <w:pPr>
        <w:pStyle w:val="ListBullet"/>
      </w:pPr>
      <w:bookmarkStart w:id="0" w:name="_Hlk505617623"/>
      <w:r>
        <w:t xml:space="preserve">Major: </w:t>
      </w:r>
      <w:r w:rsidR="00001708">
        <w:t>Computer Information Technology</w:t>
      </w:r>
    </w:p>
    <w:bookmarkEnd w:id="0"/>
    <w:p w14:paraId="6988055F" w14:textId="32C8050F" w:rsidR="008D21C0" w:rsidRDefault="00A06D32" w:rsidP="008D21C0">
      <w:pPr>
        <w:pStyle w:val="Heading2"/>
      </w:pPr>
      <w:r>
        <w:t>High School Diploma</w:t>
      </w:r>
      <w:r w:rsidR="009D5933">
        <w:t> | </w:t>
      </w:r>
      <w:r>
        <w:t>2016</w:t>
      </w:r>
      <w:r w:rsidR="009D5933">
        <w:t> | </w:t>
      </w:r>
      <w:r>
        <w:t>Buffalo High school</w:t>
      </w:r>
    </w:p>
    <w:p w14:paraId="76042D7C" w14:textId="77777777" w:rsidR="00A06D32" w:rsidRPr="00A06D32" w:rsidRDefault="00A06D32" w:rsidP="00A06D32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A06D32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Work History</w:t>
      </w:r>
    </w:p>
    <w:p w14:paraId="1951DF31" w14:textId="12916864" w:rsidR="00A06D32" w:rsidRPr="00A06D32" w:rsidRDefault="00B20C38" w:rsidP="00A06D32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Electronics Team Member, 05</w:t>
      </w:r>
      <w:r w:rsidR="00A06D32" w:rsidRPr="00A06D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/201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8 to </w:t>
      </w:r>
      <w:r w:rsidR="001E2919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Current</w:t>
      </w:r>
    </w:p>
    <w:p w14:paraId="74EC1910" w14:textId="5ADC038C" w:rsidR="00A06D32" w:rsidRPr="00A06D32" w:rsidRDefault="00B20C38" w:rsidP="00A06D32">
      <w:pPr>
        <w:spacing w:line="288" w:lineRule="auto"/>
        <w:ind w:left="216" w:hanging="216"/>
        <w:contextualSpacing/>
      </w:pPr>
      <w:r>
        <w:rPr>
          <w:b/>
        </w:rPr>
        <w:t>Target Corporation</w:t>
      </w:r>
      <w:r w:rsidR="00A06D32" w:rsidRPr="00A06D32">
        <w:t xml:space="preserve"> – </w:t>
      </w:r>
      <w:r w:rsidR="001E2919">
        <w:t>1850</w:t>
      </w:r>
      <w:r w:rsidR="00A06D32" w:rsidRPr="00A06D32">
        <w:t xml:space="preserve"> – </w:t>
      </w:r>
      <w:r w:rsidR="001E2919">
        <w:t>Adams St</w:t>
      </w:r>
      <w:r w:rsidR="00A06D32" w:rsidRPr="00A06D32">
        <w:t xml:space="preserve">, </w:t>
      </w:r>
      <w:r w:rsidR="001E2919">
        <w:t>Mankato</w:t>
      </w:r>
      <w:r w:rsidR="00A06D32" w:rsidRPr="00A06D32">
        <w:t>, MN 5</w:t>
      </w:r>
      <w:r w:rsidR="001E2919">
        <w:t>6001</w:t>
      </w:r>
      <w:bookmarkStart w:id="1" w:name="_GoBack"/>
      <w:bookmarkEnd w:id="1"/>
    </w:p>
    <w:p w14:paraId="208A78D8" w14:textId="588D9791" w:rsidR="00A06D32" w:rsidRPr="00A06D32" w:rsidRDefault="00B20C38" w:rsidP="00A06D32">
      <w:pPr>
        <w:numPr>
          <w:ilvl w:val="1"/>
          <w:numId w:val="21"/>
        </w:numPr>
        <w:spacing w:line="288" w:lineRule="auto"/>
        <w:contextualSpacing/>
      </w:pPr>
      <w:r>
        <w:t>Specialized in product knowledge and guest assistance.</w:t>
      </w:r>
    </w:p>
    <w:p w14:paraId="7B4ABE06" w14:textId="03982EF8" w:rsidR="00A06D32" w:rsidRPr="00A06D32" w:rsidRDefault="00B20C38" w:rsidP="00A06D32">
      <w:pPr>
        <w:numPr>
          <w:ilvl w:val="1"/>
          <w:numId w:val="21"/>
        </w:numPr>
        <w:spacing w:line="288" w:lineRule="auto"/>
        <w:contextualSpacing/>
      </w:pPr>
      <w:r>
        <w:t>Regularly handled confidential information and security-sensitive products.</w:t>
      </w:r>
    </w:p>
    <w:p w14:paraId="7D68D7EC" w14:textId="1C0B449E" w:rsidR="00A06D32" w:rsidRDefault="00B20C38" w:rsidP="00A06D32">
      <w:pPr>
        <w:numPr>
          <w:ilvl w:val="1"/>
          <w:numId w:val="21"/>
        </w:numPr>
        <w:spacing w:line="288" w:lineRule="auto"/>
        <w:contextualSpacing/>
      </w:pPr>
      <w:r>
        <w:t>Routine monitoring of sections throughout the store.</w:t>
      </w:r>
    </w:p>
    <w:p w14:paraId="3A3080BB" w14:textId="7AC3655F" w:rsidR="00821EB3" w:rsidRDefault="00B20C38" w:rsidP="00B20C38">
      <w:pPr>
        <w:numPr>
          <w:ilvl w:val="1"/>
          <w:numId w:val="21"/>
        </w:numPr>
        <w:spacing w:line="288" w:lineRule="auto"/>
        <w:contextualSpacing/>
      </w:pPr>
      <w:r>
        <w:t>Assisted in detail-oriented signing and inventory management.</w:t>
      </w:r>
    </w:p>
    <w:p w14:paraId="3514F4C2" w14:textId="77777777" w:rsidR="00B20C38" w:rsidRDefault="00B20C38" w:rsidP="00B20C38">
      <w:pPr>
        <w:pStyle w:val="ListBullet"/>
        <w:numPr>
          <w:ilvl w:val="0"/>
          <w:numId w:val="0"/>
        </w:numPr>
        <w:ind w:left="216" w:hanging="216"/>
      </w:pPr>
    </w:p>
    <w:p w14:paraId="4CE8FA3F" w14:textId="77777777" w:rsidR="00B20C38" w:rsidRPr="00A06D32" w:rsidRDefault="00B20C38" w:rsidP="00B20C38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A06D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Custodial – Summer Help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and substitute Custodian</w:t>
      </w:r>
      <w:r w:rsidRPr="00A06D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, 06/2014 to 08/2017</w:t>
      </w:r>
    </w:p>
    <w:p w14:paraId="20D52B90" w14:textId="77777777" w:rsidR="00B20C38" w:rsidRPr="00A06D32" w:rsidRDefault="00B20C38" w:rsidP="00B20C38">
      <w:pPr>
        <w:spacing w:line="288" w:lineRule="auto"/>
        <w:ind w:left="216" w:hanging="216"/>
        <w:contextualSpacing/>
      </w:pPr>
      <w:r w:rsidRPr="00A06D32">
        <w:rPr>
          <w:b/>
        </w:rPr>
        <w:t>Buffalo-Hanover-Montrose Schools</w:t>
      </w:r>
      <w:r w:rsidRPr="00A06D32">
        <w:t xml:space="preserve"> – 214 – 1</w:t>
      </w:r>
      <w:r w:rsidRPr="00A06D32">
        <w:rPr>
          <w:vertAlign w:val="superscript"/>
        </w:rPr>
        <w:t>st</w:t>
      </w:r>
      <w:r w:rsidRPr="00A06D32">
        <w:t xml:space="preserve"> Avenue NE, Buffalo, MN 55313</w:t>
      </w:r>
    </w:p>
    <w:p w14:paraId="2CF503A3" w14:textId="77777777" w:rsidR="00B20C38" w:rsidRPr="00A06D32" w:rsidRDefault="00B20C38" w:rsidP="00B20C38">
      <w:pPr>
        <w:numPr>
          <w:ilvl w:val="1"/>
          <w:numId w:val="21"/>
        </w:numPr>
        <w:spacing w:line="288" w:lineRule="auto"/>
        <w:contextualSpacing/>
      </w:pPr>
      <w:r w:rsidRPr="00A06D32">
        <w:t>Conducted general and specialized cleaning for assigned areas within buildings.</w:t>
      </w:r>
    </w:p>
    <w:p w14:paraId="4E995343" w14:textId="77777777" w:rsidR="00B20C38" w:rsidRPr="00A06D32" w:rsidRDefault="00B20C38" w:rsidP="00B20C38">
      <w:pPr>
        <w:numPr>
          <w:ilvl w:val="1"/>
          <w:numId w:val="21"/>
        </w:numPr>
        <w:spacing w:line="288" w:lineRule="auto"/>
        <w:contextualSpacing/>
      </w:pPr>
      <w:r w:rsidRPr="00A06D32">
        <w:t>Moving all furniture and related items with appropriate equipment often in excess of 80 lb.’s.</w:t>
      </w:r>
    </w:p>
    <w:p w14:paraId="6B1C2361" w14:textId="77777777" w:rsidR="00B20C38" w:rsidRPr="00A06D32" w:rsidRDefault="00B20C38" w:rsidP="00B20C38">
      <w:pPr>
        <w:numPr>
          <w:ilvl w:val="1"/>
          <w:numId w:val="21"/>
        </w:numPr>
        <w:spacing w:line="288" w:lineRule="auto"/>
        <w:contextualSpacing/>
      </w:pPr>
      <w:r w:rsidRPr="00A06D32">
        <w:t>Repaired and participated in routine building maintenance of equipment.</w:t>
      </w:r>
    </w:p>
    <w:p w14:paraId="31862B9D" w14:textId="77777777" w:rsidR="00B20C38" w:rsidRPr="00A06D32" w:rsidRDefault="00B20C38" w:rsidP="00B20C38">
      <w:pPr>
        <w:numPr>
          <w:ilvl w:val="1"/>
          <w:numId w:val="21"/>
        </w:numPr>
        <w:spacing w:line="288" w:lineRule="auto"/>
        <w:contextualSpacing/>
      </w:pPr>
      <w:r w:rsidRPr="00A06D32">
        <w:t>Assisted in maintaining entire site.</w:t>
      </w:r>
    </w:p>
    <w:p w14:paraId="5D0DA483" w14:textId="74910660" w:rsidR="00B20C38" w:rsidRDefault="00B20C38" w:rsidP="00B20C38">
      <w:pPr>
        <w:pStyle w:val="ListBullet"/>
        <w:numPr>
          <w:ilvl w:val="0"/>
          <w:numId w:val="0"/>
        </w:numPr>
        <w:ind w:left="216" w:hanging="216"/>
      </w:pPr>
    </w:p>
    <w:p w14:paraId="7AAE8755" w14:textId="77777777" w:rsidR="00B20C38" w:rsidRPr="00A06D32" w:rsidRDefault="00B20C38" w:rsidP="00B20C38">
      <w:pPr>
        <w:pStyle w:val="ListBullet"/>
        <w:numPr>
          <w:ilvl w:val="0"/>
          <w:numId w:val="0"/>
        </w:numPr>
        <w:ind w:left="216" w:hanging="216"/>
      </w:pPr>
    </w:p>
    <w:p w14:paraId="71C7537B" w14:textId="77777777" w:rsidR="001B29CF" w:rsidRPr="001B29CF" w:rsidRDefault="001B29CF" w:rsidP="00A06D32">
      <w:pPr>
        <w:pStyle w:val="ListBullet"/>
        <w:numPr>
          <w:ilvl w:val="0"/>
          <w:numId w:val="0"/>
        </w:numPr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7E45" w14:textId="77777777" w:rsidR="001E3FD1" w:rsidRDefault="001E3FD1">
      <w:pPr>
        <w:spacing w:after="0"/>
      </w:pPr>
      <w:r>
        <w:separator/>
      </w:r>
    </w:p>
  </w:endnote>
  <w:endnote w:type="continuationSeparator" w:id="0">
    <w:p w14:paraId="394BB9D9" w14:textId="77777777" w:rsidR="001E3FD1" w:rsidRDefault="001E3F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DB9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6D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A99D1" w14:textId="77777777" w:rsidR="001E3FD1" w:rsidRDefault="001E3FD1">
      <w:pPr>
        <w:spacing w:after="0"/>
      </w:pPr>
      <w:r>
        <w:separator/>
      </w:r>
    </w:p>
  </w:footnote>
  <w:footnote w:type="continuationSeparator" w:id="0">
    <w:p w14:paraId="5286F300" w14:textId="77777777" w:rsidR="001E3FD1" w:rsidRDefault="001E3F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427D7D"/>
    <w:multiLevelType w:val="hybridMultilevel"/>
    <w:tmpl w:val="D6A0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FE3605A"/>
    <w:multiLevelType w:val="hybridMultilevel"/>
    <w:tmpl w:val="51F6D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AC81CF6"/>
    <w:multiLevelType w:val="hybridMultilevel"/>
    <w:tmpl w:val="6C043A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08"/>
    <w:rsid w:val="00001708"/>
    <w:rsid w:val="0001775A"/>
    <w:rsid w:val="0005533D"/>
    <w:rsid w:val="000A4F59"/>
    <w:rsid w:val="00141A4C"/>
    <w:rsid w:val="001B29CF"/>
    <w:rsid w:val="001D4C84"/>
    <w:rsid w:val="001E2919"/>
    <w:rsid w:val="001E3FD1"/>
    <w:rsid w:val="002270B5"/>
    <w:rsid w:val="0028220F"/>
    <w:rsid w:val="00356C14"/>
    <w:rsid w:val="003A5E16"/>
    <w:rsid w:val="00567380"/>
    <w:rsid w:val="00617B26"/>
    <w:rsid w:val="006270A9"/>
    <w:rsid w:val="00675956"/>
    <w:rsid w:val="00681034"/>
    <w:rsid w:val="006C3B56"/>
    <w:rsid w:val="006D0FBE"/>
    <w:rsid w:val="00816216"/>
    <w:rsid w:val="00821EB3"/>
    <w:rsid w:val="0087734B"/>
    <w:rsid w:val="008D21C0"/>
    <w:rsid w:val="0091638C"/>
    <w:rsid w:val="009D5933"/>
    <w:rsid w:val="00A06D32"/>
    <w:rsid w:val="00AE4982"/>
    <w:rsid w:val="00B20C38"/>
    <w:rsid w:val="00BD768D"/>
    <w:rsid w:val="00C61F8E"/>
    <w:rsid w:val="00CB65C5"/>
    <w:rsid w:val="00D02BB2"/>
    <w:rsid w:val="00DA750E"/>
    <w:rsid w:val="00E83E4B"/>
    <w:rsid w:val="00F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EF394"/>
  <w15:chartTrackingRefBased/>
  <w15:docId w15:val="{B9701C64-36B6-465C-BC43-FC9C2F1A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A0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%20Young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7F2564287F45BBBBD7971BD807B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B3C0F-7677-4D22-9717-CF9C2506D1E1}"/>
      </w:docPartPr>
      <w:docPartBody>
        <w:p w:rsidR="00BB1416" w:rsidRDefault="001F6D68">
          <w:pPr>
            <w:pStyle w:val="137F2564287F45BBBBD7971BD807B8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68"/>
    <w:rsid w:val="00170507"/>
    <w:rsid w:val="001F6D68"/>
    <w:rsid w:val="00251E8B"/>
    <w:rsid w:val="00261D7B"/>
    <w:rsid w:val="004C1A44"/>
    <w:rsid w:val="00646E20"/>
    <w:rsid w:val="008C7F5D"/>
    <w:rsid w:val="00BB1416"/>
    <w:rsid w:val="00D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818D466A34DA3AAF29B6DF234B4D9">
    <w:name w:val="6D0818D466A34DA3AAF29B6DF234B4D9"/>
  </w:style>
  <w:style w:type="paragraph" w:customStyle="1" w:styleId="94A9011AB26D4FA18C9EEF9060671D98">
    <w:name w:val="94A9011AB26D4FA18C9EEF9060671D98"/>
  </w:style>
  <w:style w:type="paragraph" w:customStyle="1" w:styleId="5DBABBA88FB740AA974F5E82AA40F92F">
    <w:name w:val="5DBABBA88FB740AA974F5E82AA40F92F"/>
  </w:style>
  <w:style w:type="paragraph" w:customStyle="1" w:styleId="57A9F0307F4D436796F7879777787A5C">
    <w:name w:val="57A9F0307F4D436796F7879777787A5C"/>
  </w:style>
  <w:style w:type="paragraph" w:customStyle="1" w:styleId="DB8B081E205F40068BE170A750FC29A3">
    <w:name w:val="DB8B081E205F40068BE170A750FC29A3"/>
  </w:style>
  <w:style w:type="paragraph" w:customStyle="1" w:styleId="FDCFB914C4084B98AE5D352250BCDA2F">
    <w:name w:val="FDCFB914C4084B98AE5D352250BCDA2F"/>
  </w:style>
  <w:style w:type="paragraph" w:customStyle="1" w:styleId="137F2564287F45BBBBD7971BD807B84F">
    <w:name w:val="137F2564287F45BBBBD7971BD807B84F"/>
  </w:style>
  <w:style w:type="paragraph" w:customStyle="1" w:styleId="F940F459CE27483B921F7DCB598D611E">
    <w:name w:val="F940F459CE27483B921F7DCB598D611E"/>
  </w:style>
  <w:style w:type="paragraph" w:customStyle="1" w:styleId="996E447C2E254876A65E5C40A89E6A76">
    <w:name w:val="996E447C2E254876A65E5C40A89E6A76"/>
  </w:style>
  <w:style w:type="paragraph" w:customStyle="1" w:styleId="5E20E9FF6D014AD4B9C1FA8DDEF0C046">
    <w:name w:val="5E20E9FF6D014AD4B9C1FA8DDEF0C046"/>
  </w:style>
  <w:style w:type="paragraph" w:customStyle="1" w:styleId="43318FDD218543239B86DF028AA59BDA">
    <w:name w:val="43318FDD218543239B86DF028AA59BDA"/>
  </w:style>
  <w:style w:type="paragraph" w:customStyle="1" w:styleId="2673028D4F1A455FB8C735CCD7541672">
    <w:name w:val="2673028D4F1A455FB8C735CCD7541672"/>
  </w:style>
  <w:style w:type="paragraph" w:customStyle="1" w:styleId="16F260F7276C4AF2B6A2354B3356A9C8">
    <w:name w:val="16F260F7276C4AF2B6A2354B3356A9C8"/>
  </w:style>
  <w:style w:type="paragraph" w:customStyle="1" w:styleId="BA91E6D53BA64960B220230196AA7A11">
    <w:name w:val="BA91E6D53BA64960B220230196AA7A11"/>
  </w:style>
  <w:style w:type="paragraph" w:customStyle="1" w:styleId="7C0462172CF9450289A4757570B0CA33">
    <w:name w:val="7C0462172CF9450289A4757570B0CA33"/>
  </w:style>
  <w:style w:type="paragraph" w:customStyle="1" w:styleId="633348ED763E4226A8888E736EF1263F">
    <w:name w:val="633348ED763E4226A8888E736EF1263F"/>
  </w:style>
  <w:style w:type="paragraph" w:customStyle="1" w:styleId="2A34AFE6F96E467B9A03DCAB507D6D09">
    <w:name w:val="2A34AFE6F96E467B9A03DCAB507D6D09"/>
  </w:style>
  <w:style w:type="paragraph" w:customStyle="1" w:styleId="CCCC8054D55F4489939F4665523BD74D">
    <w:name w:val="CCCC8054D55F4489939F4665523BD74D"/>
  </w:style>
  <w:style w:type="paragraph" w:customStyle="1" w:styleId="95F18715F3B6428AB14B4D97E18F8C2F">
    <w:name w:val="95F18715F3B6428AB14B4D97E18F8C2F"/>
  </w:style>
  <w:style w:type="paragraph" w:customStyle="1" w:styleId="0A32890A87D540818407A4704E86EB47">
    <w:name w:val="0A32890A87D540818407A4704E86EB47"/>
  </w:style>
  <w:style w:type="paragraph" w:customStyle="1" w:styleId="6CE4F097DC9540C983F3E7F760C9790D">
    <w:name w:val="6CE4F097DC9540C983F3E7F760C9790D"/>
  </w:style>
  <w:style w:type="paragraph" w:customStyle="1" w:styleId="70F1B88200BE4B999AD69104F00D523B">
    <w:name w:val="70F1B88200BE4B999AD69104F00D523B"/>
  </w:style>
  <w:style w:type="paragraph" w:customStyle="1" w:styleId="A0183275ED1742D1AC935A0B809740A8">
    <w:name w:val="A0183275ED1742D1AC935A0B809740A8"/>
  </w:style>
  <w:style w:type="paragraph" w:customStyle="1" w:styleId="762171F10B244A41B45A2BD56842CBB5">
    <w:name w:val="762171F10B244A41B45A2BD56842CBB5"/>
  </w:style>
  <w:style w:type="paragraph" w:customStyle="1" w:styleId="95A7EE5DF0DD486D9A95D40AD07F86F8">
    <w:name w:val="95A7EE5DF0DD486D9A95D40AD07F86F8"/>
  </w:style>
  <w:style w:type="paragraph" w:customStyle="1" w:styleId="E3D570849D7F460EAD7974604FD7CAFD">
    <w:name w:val="E3D570849D7F460EAD7974604FD7CAFD"/>
  </w:style>
  <w:style w:type="paragraph" w:customStyle="1" w:styleId="18612D5D1E89475687C698E452F6366B">
    <w:name w:val="18612D5D1E89475687C698E452F6366B"/>
  </w:style>
  <w:style w:type="paragraph" w:customStyle="1" w:styleId="C3E7D67FA7D540E19AB4F5A0EFD0E87A">
    <w:name w:val="C3E7D67FA7D540E19AB4F5A0EFD0E87A"/>
  </w:style>
  <w:style w:type="paragraph" w:customStyle="1" w:styleId="5384D1F8051D42ACA424ABAC5E1F86E6">
    <w:name w:val="5384D1F8051D42ACA424ABAC5E1F86E6"/>
  </w:style>
  <w:style w:type="paragraph" w:customStyle="1" w:styleId="E33283D797284277A72C92441DEF78B6">
    <w:name w:val="E33283D797284277A72C92441DEF78B6"/>
  </w:style>
  <w:style w:type="paragraph" w:customStyle="1" w:styleId="F9977A18B0564DC1B212DB189CDBAC36">
    <w:name w:val="F9977A18B0564DC1B212DB189CDBAC36"/>
  </w:style>
  <w:style w:type="paragraph" w:customStyle="1" w:styleId="700DA05F037A4E07B7DEE18DE4D35EE5">
    <w:name w:val="700DA05F037A4E07B7DEE18DE4D35EE5"/>
  </w:style>
  <w:style w:type="paragraph" w:customStyle="1" w:styleId="BFBAF8CDB2B24BDB82683CC43D50A1AC">
    <w:name w:val="BFBAF8CDB2B24BDB82683CC43D50A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E9A09-7EB0-4FE9-B97E-6D1F0C7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Young</dc:creator>
  <cp:keywords/>
  <cp:lastModifiedBy>Matthew Young</cp:lastModifiedBy>
  <cp:revision>2</cp:revision>
  <dcterms:created xsi:type="dcterms:W3CDTF">2019-02-11T15:11:00Z</dcterms:created>
  <dcterms:modified xsi:type="dcterms:W3CDTF">2019-02-11T15:11:00Z</dcterms:modified>
  <cp:version/>
</cp:coreProperties>
</file>